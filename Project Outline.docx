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47996" w14:textId="08CE9DF2" w:rsidR="002E626B" w:rsidRPr="000040C5" w:rsidRDefault="00DB0F3F" w:rsidP="00224640">
      <w:pPr>
        <w:pStyle w:val="Title"/>
      </w:pPr>
      <w:r>
        <w:rPr>
          <w:rStyle w:val="Emphasis"/>
        </w:rPr>
        <w:t>Project 2</w:t>
      </w:r>
    </w:p>
    <w:p w14:paraId="52496BA6" w14:textId="1C3457EF" w:rsidR="00C31B26" w:rsidRPr="000040C5" w:rsidRDefault="00DB0F3F" w:rsidP="00224640">
      <w:pPr>
        <w:pStyle w:val="Subtitle"/>
      </w:pPr>
      <w:r>
        <w:t>Worldwide Military Spending Analysis</w:t>
      </w:r>
    </w:p>
    <w:p w14:paraId="65B39851" w14:textId="03BF0808" w:rsidR="00C31B26" w:rsidRPr="000040C5" w:rsidRDefault="00DB0F3F" w:rsidP="00224640">
      <w:pPr>
        <w:pStyle w:val="CoverHead1"/>
      </w:pPr>
      <w:r>
        <w:t>Students:</w:t>
      </w:r>
    </w:p>
    <w:p w14:paraId="673E1DE8" w14:textId="5147FFC1" w:rsidR="00DB0F3F" w:rsidRPr="00DB0F3F" w:rsidRDefault="00DB0F3F" w:rsidP="00DB0F3F">
      <w:pPr>
        <w:pStyle w:val="CoverHead2"/>
      </w:pPr>
      <w:proofErr w:type="spellStart"/>
      <w:r>
        <w:t>Akshita</w:t>
      </w:r>
      <w:proofErr w:type="spellEnd"/>
      <w:r>
        <w:t xml:space="preserve"> </w:t>
      </w:r>
      <w:proofErr w:type="spellStart"/>
      <w:r>
        <w:t>Parasrampuria</w:t>
      </w:r>
      <w:proofErr w:type="spellEnd"/>
      <w:r>
        <w:br/>
        <w:t>Brian Remite</w:t>
      </w:r>
      <w:r>
        <w:br/>
        <w:t>Evan Sims</w:t>
      </w:r>
    </w:p>
    <w:p w14:paraId="067C8F22" w14:textId="77777777" w:rsidR="00224640" w:rsidRPr="000040C5" w:rsidRDefault="00B07464" w:rsidP="00224640">
      <w:pPr>
        <w:pStyle w:val="CoverHead1"/>
      </w:pPr>
      <w:sdt>
        <w:sdtPr>
          <w:id w:val="-978144679"/>
          <w:placeholder>
            <w:docPart w:val="F8B7534077234AAD9A3C045494FBEC6A"/>
          </w:placeholder>
          <w:temporary/>
          <w:showingPlcHdr/>
          <w15:appearance w15:val="hidden"/>
        </w:sdtPr>
        <w:sdtEndPr/>
        <w:sdtContent>
          <w:r w:rsidR="00224640" w:rsidRPr="000040C5">
            <w:t>Teacher:</w:t>
          </w:r>
        </w:sdtContent>
      </w:sdt>
    </w:p>
    <w:p w14:paraId="738BAF17" w14:textId="4E0A9336" w:rsidR="00EB6826" w:rsidRPr="000040C5" w:rsidRDefault="00DB0F3F" w:rsidP="006C67DE">
      <w:pPr>
        <w:pStyle w:val="CoverHead2"/>
      </w:pPr>
      <w:r>
        <w:t>Paul Arias</w:t>
      </w:r>
    </w:p>
    <w:p w14:paraId="50C8F7D8" w14:textId="77777777" w:rsidR="00224640" w:rsidRPr="000040C5" w:rsidRDefault="00B07464" w:rsidP="00224640">
      <w:pPr>
        <w:pStyle w:val="CoverHead1"/>
      </w:pPr>
      <w:sdt>
        <w:sdtPr>
          <w:id w:val="-1976748250"/>
          <w:placeholder>
            <w:docPart w:val="8E235D46A42D4025A67225DA2882B1B0"/>
          </w:placeholder>
          <w:temporary/>
          <w:showingPlcHdr/>
          <w15:appearance w15:val="hidden"/>
        </w:sdtPr>
        <w:sdtEndPr/>
        <w:sdtContent>
          <w:r w:rsidR="00224640" w:rsidRPr="000040C5">
            <w:t>Course:</w:t>
          </w:r>
        </w:sdtContent>
      </w:sdt>
    </w:p>
    <w:p w14:paraId="48D9084A" w14:textId="19168D73" w:rsidR="00EB6826" w:rsidRPr="000040C5" w:rsidRDefault="00B07464" w:rsidP="00224640">
      <w:pPr>
        <w:pStyle w:val="CoverHead2"/>
      </w:pPr>
      <w:sdt>
        <w:sdtPr>
          <w:alias w:val="Title"/>
          <w:tag w:val=""/>
          <w:id w:val="-1762127408"/>
          <w:placeholder>
            <w:docPart w:val="14E004BE8152434AA5D345587806BD42"/>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B0F3F">
            <w:t>Data Visualizations</w:t>
          </w:r>
        </w:sdtContent>
      </w:sdt>
    </w:p>
    <w:p w14:paraId="491FCB29" w14:textId="77777777" w:rsidR="00EB6826" w:rsidRPr="000040C5" w:rsidRDefault="00EB6826" w:rsidP="008606AB">
      <w:r w:rsidRPr="000040C5">
        <w:br w:type="page"/>
      </w:r>
    </w:p>
    <w:p w14:paraId="406E93EA" w14:textId="7354BB13" w:rsidR="005347D4" w:rsidRPr="005347D4" w:rsidRDefault="005347D4" w:rsidP="005347D4">
      <w:pPr>
        <w:pStyle w:val="Heading1"/>
        <w:rPr>
          <w:color w:val="4472C4" w:themeColor="accent1"/>
        </w:rPr>
      </w:pPr>
      <w:r w:rsidRPr="005347D4">
        <w:rPr>
          <w:color w:val="4472C4" w:themeColor="accent1"/>
        </w:rPr>
        <w:lastRenderedPageBreak/>
        <w:t>Project Purpose</w:t>
      </w:r>
    </w:p>
    <w:p w14:paraId="6D2D4CC0" w14:textId="5B096011" w:rsidR="005347D4" w:rsidRPr="000040C5" w:rsidRDefault="00B07464" w:rsidP="005347D4">
      <w:r>
        <w:t>We want to show a United States centric view of military spending throughout the world by way of military conflicts the United States was involved in.  Our goal is to show that military spending increases as conflicts affect other nations.</w:t>
      </w:r>
    </w:p>
    <w:p w14:paraId="7DE64C4B" w14:textId="77777777" w:rsidR="005347D4" w:rsidRPr="000040C5" w:rsidRDefault="005347D4" w:rsidP="005347D4">
      <w:pPr>
        <w:pStyle w:val="Heading1"/>
      </w:pPr>
      <w:r>
        <w:t>Data Set</w:t>
      </w:r>
    </w:p>
    <w:p w14:paraId="0709E4D7" w14:textId="77777777" w:rsidR="005347D4" w:rsidRPr="000040C5" w:rsidRDefault="005347D4" w:rsidP="005347D4">
      <w:r>
        <w:t>We will be pulling data from the World Bank website (data.worldbank.org).</w:t>
      </w:r>
    </w:p>
    <w:p w14:paraId="3F6E66F2" w14:textId="537CEF3F" w:rsidR="00EC7EB3" w:rsidRPr="000040C5" w:rsidRDefault="00DB0F3F" w:rsidP="00EC7EB3">
      <w:pPr>
        <w:pStyle w:val="Heading1"/>
      </w:pPr>
      <w:r>
        <w:rPr>
          <w:rStyle w:val="Emphasis"/>
        </w:rPr>
        <w:t>Presentation</w:t>
      </w:r>
      <w:r w:rsidR="005347D4">
        <w:rPr>
          <w:rStyle w:val="Emphasis"/>
        </w:rPr>
        <w:t xml:space="preserve"> and </w:t>
      </w:r>
      <w:r w:rsidR="005347D4">
        <w:rPr>
          <w:rStyle w:val="Emphasis"/>
        </w:rPr>
        <w:t>Visualizations</w:t>
      </w:r>
    </w:p>
    <w:tbl>
      <w:tblPr>
        <w:tblW w:w="4856" w:type="pct"/>
        <w:tblCellMar>
          <w:left w:w="0" w:type="dxa"/>
          <w:right w:w="0" w:type="dxa"/>
        </w:tblCellMar>
        <w:tblLook w:val="0600" w:firstRow="0" w:lastRow="0" w:firstColumn="0" w:lastColumn="0" w:noHBand="1" w:noVBand="1"/>
      </w:tblPr>
      <w:tblGrid>
        <w:gridCol w:w="4611"/>
        <w:gridCol w:w="4522"/>
      </w:tblGrid>
      <w:tr w:rsidR="00DB0F3F" w:rsidRPr="000040C5" w14:paraId="4AF4DB9A" w14:textId="77777777" w:rsidTr="005347D4">
        <w:trPr>
          <w:trHeight w:val="3606"/>
        </w:trPr>
        <w:tc>
          <w:tcPr>
            <w:tcW w:w="4612" w:type="dxa"/>
          </w:tcPr>
          <w:p w14:paraId="5DD92272" w14:textId="762D095F" w:rsidR="005347D4" w:rsidRPr="005347D4" w:rsidRDefault="005347D4" w:rsidP="005347D4">
            <w:pPr>
              <w:jc w:val="center"/>
              <w:rPr>
                <w:sz w:val="36"/>
                <w:szCs w:val="36"/>
              </w:rPr>
            </w:pPr>
            <w:r w:rsidRPr="005347D4">
              <w:rPr>
                <w:rStyle w:val="Emphasis"/>
                <w:sz w:val="36"/>
                <w:szCs w:val="36"/>
              </w:rPr>
              <w:t>Presentation</w:t>
            </w:r>
          </w:p>
          <w:p w14:paraId="2E76A65B" w14:textId="7AF32B82" w:rsidR="00DB0F3F" w:rsidRPr="000040C5" w:rsidRDefault="00DB0F3F" w:rsidP="00DB0F3F">
            <w:r>
              <w:t>We will create an interactive dashboard with multiple dropdowns.  One dropdown will allow the user to identify total military spending vs. spending as a percentage of the country’s total GDP.</w:t>
            </w:r>
            <w:r w:rsidR="005347D4">
              <w:t xml:space="preserve">  The second dropdown will allow the user to select the time frame to look at, either by specific year or by “era”.  We hope to highlight United States Military conflict eras as an option (the Vietnam War, the Cold War with Russia, the Persian Gulf War, etc.)</w:t>
            </w:r>
          </w:p>
        </w:tc>
        <w:tc>
          <w:tcPr>
            <w:tcW w:w="4522" w:type="dxa"/>
          </w:tcPr>
          <w:p w14:paraId="0077C00A" w14:textId="51E06230" w:rsidR="005347D4" w:rsidRPr="005347D4" w:rsidRDefault="005347D4" w:rsidP="005347D4">
            <w:pPr>
              <w:jc w:val="center"/>
              <w:rPr>
                <w:sz w:val="48"/>
                <w:szCs w:val="48"/>
              </w:rPr>
            </w:pPr>
            <w:r w:rsidRPr="005347D4">
              <w:rPr>
                <w:rStyle w:val="Emphasis"/>
                <w:sz w:val="36"/>
                <w:szCs w:val="36"/>
              </w:rPr>
              <w:t>Visualization</w:t>
            </w:r>
          </w:p>
          <w:p w14:paraId="18D8C881" w14:textId="27BD337A" w:rsidR="00DB0F3F" w:rsidRPr="000040C5" w:rsidRDefault="005347D4" w:rsidP="005347D4">
            <w:pPr>
              <w:tabs>
                <w:tab w:val="left" w:pos="1335"/>
              </w:tabs>
              <w:jc w:val="both"/>
            </w:pPr>
            <w:r>
              <w:t>Our visualizations will include a world heat map that dynamically changes based on dropdown selections.  We also will have a bar chart that displays each of the top 10 countries spending, and a line chart comparing total military spend to spend compared to GDP.</w:t>
            </w:r>
          </w:p>
        </w:tc>
      </w:tr>
    </w:tbl>
    <w:p w14:paraId="07BC09E6" w14:textId="77777777" w:rsidR="00B07464" w:rsidRDefault="00B07464" w:rsidP="005347D4">
      <w:pPr>
        <w:pStyle w:val="Heading1"/>
        <w:rPr>
          <w:noProof/>
        </w:rPr>
      </w:pPr>
    </w:p>
    <w:p w14:paraId="15B2CD69" w14:textId="77777777" w:rsidR="00B07464" w:rsidRDefault="00B07464">
      <w:pPr>
        <w:rPr>
          <w:rFonts w:asciiTheme="majorHAnsi" w:hAnsiTheme="majorHAnsi"/>
          <w:b/>
          <w:bCs/>
          <w:noProof/>
          <w:sz w:val="72"/>
          <w:szCs w:val="18"/>
        </w:rPr>
      </w:pPr>
      <w:r>
        <w:rPr>
          <w:noProof/>
        </w:rPr>
        <w:br w:type="page"/>
      </w:r>
    </w:p>
    <w:p w14:paraId="2E3584D4" w14:textId="0024F6D9" w:rsidR="00B07464" w:rsidRDefault="00B07464" w:rsidP="005347D4">
      <w:pPr>
        <w:pStyle w:val="Heading1"/>
        <w:rPr>
          <w:noProof/>
        </w:rPr>
      </w:pPr>
      <w:r>
        <w:rPr>
          <w:noProof/>
        </w:rPr>
        <w:lastRenderedPageBreak/>
        <w:t>Heat Map</w:t>
      </w:r>
    </w:p>
    <w:p w14:paraId="15749CBB" w14:textId="077F0027" w:rsidR="007D5A3F" w:rsidRDefault="005347D4" w:rsidP="005347D4">
      <w:pPr>
        <w:pStyle w:val="Heading1"/>
        <w:rPr>
          <w:noProof/>
        </w:rPr>
      </w:pPr>
      <w:r>
        <w:rPr>
          <w:noProof/>
        </w:rPr>
        <w:drawing>
          <wp:inline distT="0" distB="0" distL="0" distR="0" wp14:anchorId="24C425F1" wp14:editId="51035F36">
            <wp:extent cx="596265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2650" cy="3505200"/>
                    </a:xfrm>
                    <a:prstGeom prst="rect">
                      <a:avLst/>
                    </a:prstGeom>
                    <a:noFill/>
                    <a:ln>
                      <a:noFill/>
                    </a:ln>
                  </pic:spPr>
                </pic:pic>
              </a:graphicData>
            </a:graphic>
          </wp:inline>
        </w:drawing>
      </w:r>
    </w:p>
    <w:p w14:paraId="51FC9DC0" w14:textId="77777777" w:rsidR="005347D4" w:rsidRPr="005347D4" w:rsidRDefault="005347D4" w:rsidP="005347D4"/>
    <w:sectPr w:rsidR="005347D4" w:rsidRPr="005347D4" w:rsidSect="00A06E32">
      <w:headerReference w:type="default" r:id="rId11"/>
      <w:footerReference w:type="default" r:id="rId12"/>
      <w:headerReference w:type="first" r:id="rId13"/>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5B7B66" w14:textId="77777777" w:rsidR="00DB0F3F" w:rsidRDefault="00DB0F3F" w:rsidP="008606AB">
      <w:r>
        <w:separator/>
      </w:r>
    </w:p>
  </w:endnote>
  <w:endnote w:type="continuationSeparator" w:id="0">
    <w:p w14:paraId="68EAF1CD" w14:textId="77777777" w:rsidR="00DB0F3F" w:rsidRDefault="00DB0F3F"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F866A" w14:textId="72243872" w:rsidR="008D187A" w:rsidRPr="00E81B4B" w:rsidRDefault="00B07464" w:rsidP="00E81B4B">
    <w:pPr>
      <w:pStyle w:val="Footer"/>
    </w:pPr>
    <w:sdt>
      <w:sdtPr>
        <w:alias w:val="Title"/>
        <w:tag w:val=""/>
        <w:id w:val="-1461030722"/>
        <w:placeholder>
          <w:docPart w:val="D34A8625959F4335A06647230C48135B"/>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B0F3F">
          <w:t>Data Visualizations</w:t>
        </w:r>
      </w:sdtContent>
    </w:sdt>
    <w:r w:rsidR="00E81B4B" w:rsidRPr="00E81B4B">
      <w:t xml:space="preserve"> </w:t>
    </w:r>
    <w:r w:rsidR="004E39FD">
      <w:tab/>
    </w:r>
    <w:r w:rsidR="004E39FD">
      <w:tab/>
    </w:r>
    <w:sdt>
      <w:sdtPr>
        <w:id w:val="1328789105"/>
        <w:docPartObj>
          <w:docPartGallery w:val="Page Numbers (Bottom of Page)"/>
          <w:docPartUnique/>
        </w:docPartObj>
      </w:sdtPr>
      <w:sdtEndPr/>
      <w:sdtContent>
        <w:r w:rsidR="00B9660E" w:rsidRPr="00AD010B">
          <w:rPr>
            <w:rStyle w:val="PageNumber"/>
            <w:noProof/>
            <w:highlight w:val="lightGray"/>
          </w:rPr>
          <mc:AlternateContent>
            <mc:Choice Requires="wps">
              <w:drawing>
                <wp:anchor distT="0" distB="0" distL="114300" distR="114300" simplePos="0" relativeHeight="251659264" behindDoc="1" locked="0" layoutInCell="1" allowOverlap="1" wp14:anchorId="6C3FE689" wp14:editId="6A7C069C">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6319F0F0" id="Rectangle 7" o:spid="_x0000_s1026"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" fillcolor="#d3d3d3" stroked="f" strokeweight="1pt">
                  <w10:wrap anchorx="page" anchory="page"/>
                </v:rect>
              </w:pict>
            </mc:Fallback>
          </mc:AlternateContent>
        </w:r>
        <w:r w:rsidR="00D359E1" w:rsidRPr="00AD010B">
          <w:rPr>
            <w:rStyle w:val="PageNumber"/>
            <w:highlight w:val="lightGray"/>
          </w:rPr>
          <w:fldChar w:fldCharType="begin"/>
        </w:r>
        <w:r w:rsidR="00D359E1" w:rsidRPr="00AD010B">
          <w:rPr>
            <w:rStyle w:val="PageNumber"/>
            <w:highlight w:val="lightGray"/>
          </w:rPr>
          <w:instrText xml:space="preserve"> PAGE   \* MERGEFORMAT </w:instrText>
        </w:r>
        <w:r w:rsidR="00D359E1" w:rsidRPr="00AD010B">
          <w:rPr>
            <w:rStyle w:val="PageNumber"/>
            <w:highlight w:val="lightGray"/>
          </w:rPr>
          <w:fldChar w:fldCharType="separate"/>
        </w:r>
        <w:r w:rsidR="00D359E1" w:rsidRPr="00AD010B">
          <w:rPr>
            <w:rStyle w:val="PageNumber"/>
            <w:highlight w:val="lightGray"/>
          </w:rPr>
          <w:t>1</w:t>
        </w:r>
        <w:r w:rsidR="00D359E1"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052A56" w14:textId="77777777" w:rsidR="00DB0F3F" w:rsidRDefault="00DB0F3F" w:rsidP="008606AB">
      <w:r>
        <w:separator/>
      </w:r>
    </w:p>
  </w:footnote>
  <w:footnote w:type="continuationSeparator" w:id="0">
    <w:p w14:paraId="758DB10F" w14:textId="77777777" w:rsidR="00DB0F3F" w:rsidRDefault="00DB0F3F"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F8A09" w14:textId="77777777" w:rsidR="0030312F" w:rsidRDefault="0030312F">
    <w:pPr>
      <w:pStyle w:val="Header"/>
    </w:pPr>
    <w:r>
      <w:rPr>
        <w:noProof/>
      </w:rPr>
      <mc:AlternateContent>
        <mc:Choice Requires="wps">
          <w:drawing>
            <wp:anchor distT="0" distB="0" distL="114300" distR="114300" simplePos="0" relativeHeight="251658239" behindDoc="1" locked="0" layoutInCell="1" allowOverlap="1" wp14:anchorId="61EC89AB" wp14:editId="4A6A54B1">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61B64216" id="Rectangle 15" o:spid="_x0000_s1026"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8EE57" w14:textId="77777777" w:rsidR="00FA2A95" w:rsidRDefault="00FA2A95">
    <w:pPr>
      <w:pStyle w:val="Header"/>
    </w:pPr>
    <w:r>
      <w:rPr>
        <w:noProof/>
      </w:rPr>
      <mc:AlternateContent>
        <mc:Choice Requires="wps">
          <w:drawing>
            <wp:anchor distT="0" distB="0" distL="114300" distR="114300" simplePos="0" relativeHeight="251661312" behindDoc="1" locked="0" layoutInCell="1" allowOverlap="1" wp14:anchorId="33167DCB" wp14:editId="00E4968A">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293DE3CD" id="Rectangle 16" o:spid="_x0000_s1026"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0"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6"/>
  </w:num>
  <w:num w:numId="4">
    <w:abstractNumId w:val="8"/>
  </w:num>
  <w:num w:numId="5">
    <w:abstractNumId w:val="4"/>
  </w:num>
  <w:num w:numId="6">
    <w:abstractNumId w:val="5"/>
  </w:num>
  <w:num w:numId="7">
    <w:abstractNumId w:val="3"/>
  </w:num>
  <w:num w:numId="8">
    <w:abstractNumId w:val="7"/>
  </w:num>
  <w:num w:numId="9">
    <w:abstractNumId w:val="1"/>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F3F"/>
    <w:rsid w:val="000040C5"/>
    <w:rsid w:val="0002791A"/>
    <w:rsid w:val="0003687F"/>
    <w:rsid w:val="000630AD"/>
    <w:rsid w:val="0009280B"/>
    <w:rsid w:val="001307F2"/>
    <w:rsid w:val="00157987"/>
    <w:rsid w:val="00224640"/>
    <w:rsid w:val="00233809"/>
    <w:rsid w:val="00240FC4"/>
    <w:rsid w:val="002521CA"/>
    <w:rsid w:val="002868AC"/>
    <w:rsid w:val="002E626B"/>
    <w:rsid w:val="003022AB"/>
    <w:rsid w:val="0030312F"/>
    <w:rsid w:val="003515DC"/>
    <w:rsid w:val="003D656E"/>
    <w:rsid w:val="0046798E"/>
    <w:rsid w:val="004A20D6"/>
    <w:rsid w:val="004A38EC"/>
    <w:rsid w:val="004D14EE"/>
    <w:rsid w:val="004D6E68"/>
    <w:rsid w:val="004E39FD"/>
    <w:rsid w:val="004F260A"/>
    <w:rsid w:val="0052261B"/>
    <w:rsid w:val="00524BAE"/>
    <w:rsid w:val="005347D4"/>
    <w:rsid w:val="00563311"/>
    <w:rsid w:val="0058022C"/>
    <w:rsid w:val="005979D4"/>
    <w:rsid w:val="005B2E47"/>
    <w:rsid w:val="005B34DF"/>
    <w:rsid w:val="005D7EFC"/>
    <w:rsid w:val="00615616"/>
    <w:rsid w:val="00654740"/>
    <w:rsid w:val="00671403"/>
    <w:rsid w:val="00692F0D"/>
    <w:rsid w:val="006C08BD"/>
    <w:rsid w:val="006C67DE"/>
    <w:rsid w:val="006E1E2D"/>
    <w:rsid w:val="006F544B"/>
    <w:rsid w:val="00720DC0"/>
    <w:rsid w:val="0074607A"/>
    <w:rsid w:val="007B04B0"/>
    <w:rsid w:val="007D5A3F"/>
    <w:rsid w:val="0080749A"/>
    <w:rsid w:val="008474BA"/>
    <w:rsid w:val="008606AB"/>
    <w:rsid w:val="008A0D41"/>
    <w:rsid w:val="008D187A"/>
    <w:rsid w:val="008D25F7"/>
    <w:rsid w:val="008F1B7F"/>
    <w:rsid w:val="008F4289"/>
    <w:rsid w:val="00943598"/>
    <w:rsid w:val="00950B0F"/>
    <w:rsid w:val="0098733A"/>
    <w:rsid w:val="009A5E7C"/>
    <w:rsid w:val="009F6597"/>
    <w:rsid w:val="00A0684D"/>
    <w:rsid w:val="00A06E32"/>
    <w:rsid w:val="00A32524"/>
    <w:rsid w:val="00A777EF"/>
    <w:rsid w:val="00A91398"/>
    <w:rsid w:val="00AB45CE"/>
    <w:rsid w:val="00AB60FA"/>
    <w:rsid w:val="00AD010B"/>
    <w:rsid w:val="00B07464"/>
    <w:rsid w:val="00B26DBD"/>
    <w:rsid w:val="00B30030"/>
    <w:rsid w:val="00B4286F"/>
    <w:rsid w:val="00B5279B"/>
    <w:rsid w:val="00B71E3C"/>
    <w:rsid w:val="00B726D8"/>
    <w:rsid w:val="00B81AAE"/>
    <w:rsid w:val="00B9660E"/>
    <w:rsid w:val="00BA15AE"/>
    <w:rsid w:val="00BB76A1"/>
    <w:rsid w:val="00C13772"/>
    <w:rsid w:val="00C16233"/>
    <w:rsid w:val="00C31B26"/>
    <w:rsid w:val="00C5543E"/>
    <w:rsid w:val="00C6208F"/>
    <w:rsid w:val="00C96E5D"/>
    <w:rsid w:val="00CC0EDB"/>
    <w:rsid w:val="00CD01D6"/>
    <w:rsid w:val="00D05B00"/>
    <w:rsid w:val="00D27F37"/>
    <w:rsid w:val="00D359E1"/>
    <w:rsid w:val="00D54778"/>
    <w:rsid w:val="00D6410D"/>
    <w:rsid w:val="00D8227D"/>
    <w:rsid w:val="00DB0F3F"/>
    <w:rsid w:val="00DE2209"/>
    <w:rsid w:val="00DF799F"/>
    <w:rsid w:val="00E20E57"/>
    <w:rsid w:val="00E25ADD"/>
    <w:rsid w:val="00E81B4B"/>
    <w:rsid w:val="00EB6826"/>
    <w:rsid w:val="00EC7EB3"/>
    <w:rsid w:val="00ED7F81"/>
    <w:rsid w:val="00F005BB"/>
    <w:rsid w:val="00F026F3"/>
    <w:rsid w:val="00F03E09"/>
    <w:rsid w:val="00F04116"/>
    <w:rsid w:val="00F04CC8"/>
    <w:rsid w:val="00F45333"/>
    <w:rsid w:val="00FA2A95"/>
    <w:rsid w:val="00FC12E7"/>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597B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semiHidden/>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mi\AppData\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8B7534077234AAD9A3C045494FBEC6A"/>
        <w:category>
          <w:name w:val="General"/>
          <w:gallery w:val="placeholder"/>
        </w:category>
        <w:types>
          <w:type w:val="bbPlcHdr"/>
        </w:types>
        <w:behaviors>
          <w:behavior w:val="content"/>
        </w:behaviors>
        <w:guid w:val="{6ADDAC3C-6295-4CEB-B2F1-F06BCA9E548E}"/>
      </w:docPartPr>
      <w:docPartBody>
        <w:p w:rsidR="00000000" w:rsidRDefault="0050489D">
          <w:pPr>
            <w:pStyle w:val="F8B7534077234AAD9A3C045494FBEC6A"/>
          </w:pPr>
          <w:r w:rsidRPr="000040C5">
            <w:t>Teacher:</w:t>
          </w:r>
        </w:p>
      </w:docPartBody>
    </w:docPart>
    <w:docPart>
      <w:docPartPr>
        <w:name w:val="8E235D46A42D4025A67225DA2882B1B0"/>
        <w:category>
          <w:name w:val="General"/>
          <w:gallery w:val="placeholder"/>
        </w:category>
        <w:types>
          <w:type w:val="bbPlcHdr"/>
        </w:types>
        <w:behaviors>
          <w:behavior w:val="content"/>
        </w:behaviors>
        <w:guid w:val="{71922D21-669A-43A9-80B8-43AB3CE9DEB7}"/>
      </w:docPartPr>
      <w:docPartBody>
        <w:p w:rsidR="00000000" w:rsidRDefault="0050489D">
          <w:pPr>
            <w:pStyle w:val="8E235D46A42D4025A67225DA2882B1B0"/>
          </w:pPr>
          <w:r w:rsidRPr="000040C5">
            <w:t>Course:</w:t>
          </w:r>
        </w:p>
      </w:docPartBody>
    </w:docPart>
    <w:docPart>
      <w:docPartPr>
        <w:name w:val="14E004BE8152434AA5D345587806BD42"/>
        <w:category>
          <w:name w:val="General"/>
          <w:gallery w:val="placeholder"/>
        </w:category>
        <w:types>
          <w:type w:val="bbPlcHdr"/>
        </w:types>
        <w:behaviors>
          <w:behavior w:val="content"/>
        </w:behaviors>
        <w:guid w:val="{2519B45E-8CEB-4258-AA7B-18ED5B22C82D}"/>
      </w:docPartPr>
      <w:docPartBody>
        <w:p w:rsidR="00000000" w:rsidRDefault="0050489D">
          <w:pPr>
            <w:pStyle w:val="14E004BE8152434AA5D345587806BD42"/>
          </w:pPr>
          <w:r w:rsidRPr="000040C5">
            <w:t>Course title</w:t>
          </w:r>
        </w:p>
      </w:docPartBody>
    </w:docPart>
    <w:docPart>
      <w:docPartPr>
        <w:name w:val="D34A8625959F4335A06647230C48135B"/>
        <w:category>
          <w:name w:val="General"/>
          <w:gallery w:val="placeholder"/>
        </w:category>
        <w:types>
          <w:type w:val="bbPlcHdr"/>
        </w:types>
        <w:behaviors>
          <w:behavior w:val="content"/>
        </w:behaviors>
        <w:guid w:val="{BEC1CD03-24EC-496A-8223-7676C85CE124}"/>
      </w:docPartPr>
      <w:docPartBody>
        <w:p w:rsidR="00000000" w:rsidRDefault="0050489D">
          <w:pPr>
            <w:pStyle w:val="D34A8625959F4335A06647230C48135B"/>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customStyle="1" w:styleId="B5A68E4CD27048E6A0EB8359754A30D9">
    <w:name w:val="B5A68E4CD27048E6A0EB8359754A30D9"/>
  </w:style>
  <w:style w:type="paragraph" w:customStyle="1" w:styleId="3F3FCC9D74DA407B887327BBDD99B86E">
    <w:name w:val="3F3FCC9D74DA407B887327BBDD99B86E"/>
  </w:style>
  <w:style w:type="paragraph" w:customStyle="1" w:styleId="108936B28BA849028674393DD3C05926">
    <w:name w:val="108936B28BA849028674393DD3C05926"/>
  </w:style>
  <w:style w:type="paragraph" w:customStyle="1" w:styleId="CDCE284FB1F345CCA90FEE04D9610675">
    <w:name w:val="CDCE284FB1F345CCA90FEE04D9610675"/>
  </w:style>
  <w:style w:type="paragraph" w:customStyle="1" w:styleId="2030E234947048D3A8316BBD50F0A3CA">
    <w:name w:val="2030E234947048D3A8316BBD50F0A3CA"/>
  </w:style>
  <w:style w:type="paragraph" w:customStyle="1" w:styleId="F8B7534077234AAD9A3C045494FBEC6A">
    <w:name w:val="F8B7534077234AAD9A3C045494FBEC6A"/>
  </w:style>
  <w:style w:type="paragraph" w:customStyle="1" w:styleId="AE8DA68EE579462C9D377B609BEED255">
    <w:name w:val="AE8DA68EE579462C9D377B609BEED255"/>
  </w:style>
  <w:style w:type="paragraph" w:customStyle="1" w:styleId="8E235D46A42D4025A67225DA2882B1B0">
    <w:name w:val="8E235D46A42D4025A67225DA2882B1B0"/>
  </w:style>
  <w:style w:type="paragraph" w:customStyle="1" w:styleId="14E004BE8152434AA5D345587806BD42">
    <w:name w:val="14E004BE8152434AA5D345587806BD42"/>
  </w:style>
  <w:style w:type="paragraph" w:customStyle="1" w:styleId="D25BAAF7A3A347869A349683EA980668">
    <w:name w:val="D25BAAF7A3A347869A349683EA980668"/>
  </w:style>
  <w:style w:type="paragraph" w:customStyle="1" w:styleId="FC6DE6A84A744753859AF1A11ED2023D">
    <w:name w:val="FC6DE6A84A744753859AF1A11ED2023D"/>
  </w:style>
  <w:style w:type="paragraph" w:customStyle="1" w:styleId="E242DDC4D66948A8828B3F729C09085D">
    <w:name w:val="E242DDC4D66948A8828B3F729C09085D"/>
  </w:style>
  <w:style w:type="paragraph" w:customStyle="1" w:styleId="7AEFEE8AC9A141C2A18CC3823D28A1F6">
    <w:name w:val="7AEFEE8AC9A141C2A18CC3823D28A1F6"/>
  </w:style>
  <w:style w:type="paragraph" w:customStyle="1" w:styleId="317C276CDB00401086BF38DA3EF37F46">
    <w:name w:val="317C276CDB00401086BF38DA3EF37F46"/>
  </w:style>
  <w:style w:type="paragraph" w:customStyle="1" w:styleId="E7C1E10788664AB8BDD3A8596F58E89F">
    <w:name w:val="E7C1E10788664AB8BDD3A8596F58E89F"/>
  </w:style>
  <w:style w:type="paragraph" w:customStyle="1" w:styleId="6ED10E6379F94AF090E6E7714913538B">
    <w:name w:val="6ED10E6379F94AF090E6E7714913538B"/>
  </w:style>
  <w:style w:type="paragraph" w:customStyle="1" w:styleId="1B51F2CBF9354F08A440E7FBF0D97301">
    <w:name w:val="1B51F2CBF9354F08A440E7FBF0D97301"/>
  </w:style>
  <w:style w:type="paragraph" w:customStyle="1" w:styleId="3580AFEA06304DFBB2630E91E207A865">
    <w:name w:val="3580AFEA06304DFBB2630E91E207A865"/>
  </w:style>
  <w:style w:type="paragraph" w:customStyle="1" w:styleId="6BF03B9350844692BBED87DB2A86AFC1">
    <w:name w:val="6BF03B9350844692BBED87DB2A86AFC1"/>
  </w:style>
  <w:style w:type="paragraph" w:customStyle="1" w:styleId="CBE8E841CF3A46A9AD8621B75CCCD6A6">
    <w:name w:val="CBE8E841CF3A46A9AD8621B75CCCD6A6"/>
  </w:style>
  <w:style w:type="paragraph" w:customStyle="1" w:styleId="84A3CBB0185F47AEB6119EB30F3ABC86">
    <w:name w:val="84A3CBB0185F47AEB6119EB30F3ABC86"/>
  </w:style>
  <w:style w:type="paragraph" w:customStyle="1" w:styleId="A97CBB97D1864CA29502BF8DC9F72D6F">
    <w:name w:val="A97CBB97D1864CA29502BF8DC9F72D6F"/>
  </w:style>
  <w:style w:type="paragraph" w:customStyle="1" w:styleId="676B2E7CECDD48ECA0BB884236385DB8">
    <w:name w:val="676B2E7CECDD48ECA0BB884236385DB8"/>
  </w:style>
  <w:style w:type="paragraph" w:customStyle="1" w:styleId="DEC3D2C4CE8340A68E91D9F12D231450">
    <w:name w:val="DEC3D2C4CE8340A68E91D9F12D231450"/>
  </w:style>
  <w:style w:type="paragraph" w:customStyle="1" w:styleId="F1A120A4B1B04D279FB6B2465F0AE27C">
    <w:name w:val="F1A120A4B1B04D279FB6B2465F0AE27C"/>
  </w:style>
  <w:style w:type="paragraph" w:customStyle="1" w:styleId="F479F1A994884AD5BF996E54A5E5AEA3">
    <w:name w:val="F479F1A994884AD5BF996E54A5E5AEA3"/>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rPr>
  </w:style>
  <w:style w:type="paragraph" w:customStyle="1" w:styleId="45985C7E2FD64D8D8A0C4F5AC1C22646">
    <w:name w:val="45985C7E2FD64D8D8A0C4F5AC1C22646"/>
  </w:style>
  <w:style w:type="paragraph" w:customStyle="1" w:styleId="9AE4D823B15848E3854A6A2A918E3D61">
    <w:name w:val="9AE4D823B15848E3854A6A2A918E3D61"/>
  </w:style>
  <w:style w:type="paragraph" w:customStyle="1" w:styleId="EADE858C627949ABAFCD9FA2986CB831">
    <w:name w:val="EADE858C627949ABAFCD9FA2986CB831"/>
  </w:style>
  <w:style w:type="paragraph" w:customStyle="1" w:styleId="EE13735C46E146D6A178DDE805DFA6D6">
    <w:name w:val="EE13735C46E146D6A178DDE805DFA6D6"/>
  </w:style>
  <w:style w:type="paragraph" w:customStyle="1" w:styleId="92A79EB1A9574FE792F22E8F657D8EF8">
    <w:name w:val="92A79EB1A9574FE792F22E8F657D8EF8"/>
  </w:style>
  <w:style w:type="paragraph" w:customStyle="1" w:styleId="45E9F11DDB4641D5B839136AEF781255">
    <w:name w:val="45E9F11DDB4641D5B839136AEF781255"/>
  </w:style>
  <w:style w:type="paragraph" w:customStyle="1" w:styleId="D27D74A3DC3E4CEF82A291A0047ABD96">
    <w:name w:val="D27D74A3DC3E4CEF82A291A0047ABD96"/>
  </w:style>
  <w:style w:type="paragraph" w:customStyle="1" w:styleId="E256156F67F742CCA5779AAFDC64FE0F">
    <w:name w:val="E256156F67F742CCA5779AAFDC64FE0F"/>
  </w:style>
  <w:style w:type="paragraph" w:customStyle="1" w:styleId="D34A8625959F4335A06647230C48135B">
    <w:name w:val="D34A8625959F4335A06647230C48135B"/>
  </w:style>
  <w:style w:type="paragraph" w:customStyle="1" w:styleId="0E5932DBAF394AF3894402BFB4BA06FB">
    <w:name w:val="0E5932DBAF394AF3894402BFB4BA06FB"/>
  </w:style>
  <w:style w:type="paragraph" w:customStyle="1" w:styleId="46D4A1B35DF14EF0B9F2F3C43323E194">
    <w:name w:val="46D4A1B35DF14EF0B9F2F3C43323E194"/>
  </w:style>
  <w:style w:type="paragraph" w:customStyle="1" w:styleId="F12AAECBA49047A1B7BDC2C617D2E9D2">
    <w:name w:val="F12AAECBA49047A1B7BDC2C617D2E9D2"/>
  </w:style>
  <w:style w:type="paragraph" w:customStyle="1" w:styleId="8F93FCE2EE7044FFB64375BC6F7AE457">
    <w:name w:val="8F93FCE2EE7044FFB64375BC6F7AE457"/>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rPr>
  </w:style>
  <w:style w:type="paragraph" w:customStyle="1" w:styleId="72601664D8074EBDA061F8B4BAC84E59">
    <w:name w:val="72601664D8074EBDA061F8B4BAC84E59"/>
  </w:style>
  <w:style w:type="paragraph" w:customStyle="1" w:styleId="0E13A0FC7B544BF58A79085FCCEDAD83">
    <w:name w:val="0E13A0FC7B544BF58A79085FCCEDAD83"/>
  </w:style>
  <w:style w:type="paragraph" w:customStyle="1" w:styleId="585141CA236942F0960F61707CC00F33">
    <w:name w:val="585141CA236942F0960F61707CC00F33"/>
  </w:style>
  <w:style w:type="paragraph" w:customStyle="1" w:styleId="64E6FAED011B49DD99D2761FC2AC089A">
    <w:name w:val="64E6FAED011B49DD99D2761FC2AC089A"/>
  </w:style>
  <w:style w:type="paragraph" w:customStyle="1" w:styleId="B96BD5049B02472295F858311C2398D4">
    <w:name w:val="B96BD5049B02472295F858311C2398D4"/>
  </w:style>
  <w:style w:type="paragraph" w:customStyle="1" w:styleId="E301413003494F049FD3D7A7550047EF">
    <w:name w:val="E301413003494F049FD3D7A7550047EF"/>
  </w:style>
  <w:style w:type="paragraph" w:customStyle="1" w:styleId="1A26CBBAF8704BC49E4F92C10BD51078">
    <w:name w:val="1A26CBBAF8704BC49E4F92C10BD51078"/>
  </w:style>
  <w:style w:type="paragraph" w:customStyle="1" w:styleId="87AA58C4A3B940C48E60564ACF9C97CD">
    <w:name w:val="87AA58C4A3B940C48E60564ACF9C97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2.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Classic students report.dotx</Template>
  <TotalTime>0</TotalTime>
  <Pages>3</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Visualizations</dc:title>
  <dc:subject/>
  <dc:creator/>
  <cp:keywords/>
  <dc:description/>
  <cp:lastModifiedBy/>
  <cp:revision>1</cp:revision>
  <dcterms:created xsi:type="dcterms:W3CDTF">2020-06-20T17:18:00Z</dcterms:created>
  <dcterms:modified xsi:type="dcterms:W3CDTF">2020-06-20T17:41:00Z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